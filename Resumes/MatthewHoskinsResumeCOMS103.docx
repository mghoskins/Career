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6AA76B18" w:rsidR="00141A4C" w:rsidRDefault="00CC337D" w:rsidP="00141A4C">
      <w:r>
        <w:t>3824 Tripp Street</w:t>
      </w:r>
      <w:r w:rsidR="004F18B0">
        <w:t>,</w:t>
      </w:r>
      <w:r>
        <w:t xml:space="preserve"> Apartment 223,</w:t>
      </w:r>
      <w:r w:rsidR="004F18B0">
        <w:t xml:space="preserve"> </w:t>
      </w:r>
      <w:r>
        <w:t>Ames</w:t>
      </w:r>
      <w:r w:rsidR="004F18B0">
        <w:t>, I</w:t>
      </w:r>
      <w:r>
        <w:t>A</w:t>
      </w:r>
      <w:r w:rsidR="004F18B0">
        <w:t xml:space="preserve"> </w:t>
      </w:r>
      <w:r>
        <w:t>50014</w:t>
      </w:r>
      <w:r w:rsidR="004F18B0">
        <w:t> </w:t>
      </w:r>
      <w:r w:rsidR="00141A4C">
        <w:t>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9C1AE4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77B5F6DB" w:rsidR="006270A9" w:rsidRDefault="000C3884">
      <w:r>
        <w:t>To earn a</w:t>
      </w:r>
      <w:r w:rsidR="004941EF">
        <w:t xml:space="preserve"> position as an online course teaching assistant for COMS 1</w:t>
      </w:r>
      <w:r w:rsidR="00643DE8">
        <w:t>0</w:t>
      </w:r>
      <w:r w:rsidR="004941EF">
        <w:t xml:space="preserve">3 in the Fall of 2021 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48C9D912" w:rsidR="002009BE" w:rsidRDefault="004941EF" w:rsidP="003F7494">
      <w:pPr>
        <w:pStyle w:val="ListBullet"/>
      </w:pPr>
      <w:r>
        <w:t>Began 2018</w:t>
      </w:r>
    </w:p>
    <w:p w14:paraId="25EDEF9A" w14:textId="164A1143" w:rsidR="007919A9" w:rsidRDefault="007919A9" w:rsidP="004941EF">
      <w:pPr>
        <w:pStyle w:val="ListBullet"/>
      </w:pPr>
      <w:r>
        <w:t>Iowa State University</w:t>
      </w:r>
      <w:r w:rsidR="004941EF">
        <w:t xml:space="preserve"> Undergraduate</w:t>
      </w:r>
    </w:p>
    <w:p w14:paraId="0C6D0B42" w14:textId="35A87FDC" w:rsidR="00554CD1" w:rsidRDefault="00554CD1" w:rsidP="00554CD1">
      <w:pPr>
        <w:pStyle w:val="Heading2"/>
      </w:pPr>
      <w:r>
        <w:t>Academic Awards</w:t>
      </w:r>
    </w:p>
    <w:p w14:paraId="1C3DF297" w14:textId="6B3F4D5F" w:rsidR="00554CD1" w:rsidRPr="00554CD1" w:rsidRDefault="00554CD1" w:rsidP="00554CD1">
      <w:pPr>
        <w:pStyle w:val="ListBullet"/>
      </w:pPr>
      <w:r>
        <w:t>Iowa State University College of Engineering Dean’s List: Fall 2018, Spring 2021</w:t>
      </w:r>
    </w:p>
    <w:p w14:paraId="340D9ED8" w14:textId="33E9A911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1C578658" w14:textId="5A3F2C40" w:rsidR="007F3391" w:rsidRDefault="007F3391">
      <w:pPr>
        <w:pStyle w:val="ListBullet"/>
      </w:pPr>
      <w:r>
        <w:t xml:space="preserve">Experienced in Java, </w:t>
      </w:r>
      <w:r w:rsidR="006512DC">
        <w:t xml:space="preserve">C, </w:t>
      </w:r>
      <w:r>
        <w:t xml:space="preserve">Python, </w:t>
      </w:r>
      <w:r w:rsidR="00477C3B">
        <w:t>JavaScript, HTML</w:t>
      </w:r>
      <w:r w:rsidR="006A1C88">
        <w:t>, Verilog</w:t>
      </w:r>
      <w:r w:rsidR="005C718F">
        <w:t>, VHDL, MySQL</w:t>
      </w:r>
      <w:r w:rsidR="00AE0552">
        <w:t>,</w:t>
      </w:r>
      <w:r w:rsidR="002D5A6F">
        <w:t xml:space="preserve"> Spring,</w:t>
      </w:r>
      <w:r w:rsidR="00AE0552">
        <w:t xml:space="preserve"> Assembly</w:t>
      </w:r>
    </w:p>
    <w:p w14:paraId="207031AB" w14:textId="7BF9AA1B" w:rsidR="008B25A1" w:rsidRDefault="00AF6F47">
      <w:pPr>
        <w:pStyle w:val="ListBullet"/>
      </w:pPr>
      <w:r>
        <w:t>Development Environments</w:t>
      </w:r>
      <w:r w:rsidR="008B25A1">
        <w:t>: Android Studio</w:t>
      </w:r>
      <w:r w:rsidR="00F23672">
        <w:t xml:space="preserve">, </w:t>
      </w:r>
      <w:r w:rsidR="006A104D">
        <w:t xml:space="preserve">IntelliJ, Eclipse, VS Code, </w:t>
      </w:r>
      <w:proofErr w:type="spellStart"/>
      <w:r w:rsidR="006A104D">
        <w:t>Jupyter</w:t>
      </w:r>
      <w:proofErr w:type="spellEnd"/>
      <w:r w:rsidR="006A104D">
        <w:t xml:space="preserve"> Notebook, </w:t>
      </w:r>
      <w:r w:rsidR="00874D66">
        <w:t>Windows</w:t>
      </w:r>
      <w:r w:rsidR="006A104D">
        <w:t>, Linux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66B8CC2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  <w:r w:rsidR="00BF5F92">
        <w:t xml:space="preserve"> and proper GitHub code sharing practices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77777777" w:rsidR="00D71541" w:rsidRDefault="00D71541" w:rsidP="00D71541">
      <w:pPr>
        <w:pStyle w:val="ListBullet"/>
        <w:numPr>
          <w:ilvl w:val="1"/>
          <w:numId w:val="21"/>
        </w:numPr>
      </w:pPr>
      <w:r>
        <w:t>Attend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2AC06E89" w14:textId="72D268B7" w:rsidR="00554CD1" w:rsidRPr="001B29CF" w:rsidRDefault="00D71541" w:rsidP="00554CD1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54CD1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8AE1" w14:textId="77777777" w:rsidR="009C1AE4" w:rsidRDefault="009C1AE4">
      <w:pPr>
        <w:spacing w:after="0"/>
      </w:pPr>
      <w:r>
        <w:separator/>
      </w:r>
    </w:p>
  </w:endnote>
  <w:endnote w:type="continuationSeparator" w:id="0">
    <w:p w14:paraId="68D3F50E" w14:textId="77777777" w:rsidR="009C1AE4" w:rsidRDefault="009C1A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C0E0" w14:textId="77777777" w:rsidR="009C1AE4" w:rsidRDefault="009C1AE4">
      <w:pPr>
        <w:spacing w:after="0"/>
      </w:pPr>
      <w:r>
        <w:separator/>
      </w:r>
    </w:p>
  </w:footnote>
  <w:footnote w:type="continuationSeparator" w:id="0">
    <w:p w14:paraId="58DA44F4" w14:textId="77777777" w:rsidR="009C1AE4" w:rsidRDefault="009C1A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A4F59"/>
    <w:rsid w:val="000C3884"/>
    <w:rsid w:val="00141A4C"/>
    <w:rsid w:val="001912F7"/>
    <w:rsid w:val="001B29CF"/>
    <w:rsid w:val="002009BE"/>
    <w:rsid w:val="0022330D"/>
    <w:rsid w:val="0023398B"/>
    <w:rsid w:val="0028220F"/>
    <w:rsid w:val="002A6434"/>
    <w:rsid w:val="002D5A6F"/>
    <w:rsid w:val="003106EB"/>
    <w:rsid w:val="00356C14"/>
    <w:rsid w:val="003702D1"/>
    <w:rsid w:val="003F7494"/>
    <w:rsid w:val="00477C3B"/>
    <w:rsid w:val="00486EB2"/>
    <w:rsid w:val="004941EF"/>
    <w:rsid w:val="004D6B99"/>
    <w:rsid w:val="004F18B0"/>
    <w:rsid w:val="0050674C"/>
    <w:rsid w:val="00554CD1"/>
    <w:rsid w:val="005B0F29"/>
    <w:rsid w:val="005C3802"/>
    <w:rsid w:val="005C718F"/>
    <w:rsid w:val="005F7834"/>
    <w:rsid w:val="00617B26"/>
    <w:rsid w:val="006270A9"/>
    <w:rsid w:val="00643DE8"/>
    <w:rsid w:val="006512DC"/>
    <w:rsid w:val="0066104C"/>
    <w:rsid w:val="00675956"/>
    <w:rsid w:val="00681034"/>
    <w:rsid w:val="006A104D"/>
    <w:rsid w:val="006A1C88"/>
    <w:rsid w:val="007139C2"/>
    <w:rsid w:val="007310F6"/>
    <w:rsid w:val="007420D2"/>
    <w:rsid w:val="007919A9"/>
    <w:rsid w:val="007F3391"/>
    <w:rsid w:val="00816216"/>
    <w:rsid w:val="008317F7"/>
    <w:rsid w:val="00874D66"/>
    <w:rsid w:val="00876CDC"/>
    <w:rsid w:val="0087734B"/>
    <w:rsid w:val="008845C0"/>
    <w:rsid w:val="00894426"/>
    <w:rsid w:val="008A55DD"/>
    <w:rsid w:val="008B25A1"/>
    <w:rsid w:val="008C1BF2"/>
    <w:rsid w:val="00924B60"/>
    <w:rsid w:val="009941E0"/>
    <w:rsid w:val="009C1AE4"/>
    <w:rsid w:val="009D5933"/>
    <w:rsid w:val="00AC61B0"/>
    <w:rsid w:val="00AE0552"/>
    <w:rsid w:val="00AF6F47"/>
    <w:rsid w:val="00B65BBE"/>
    <w:rsid w:val="00BD768D"/>
    <w:rsid w:val="00BF5F92"/>
    <w:rsid w:val="00C61F8E"/>
    <w:rsid w:val="00C87573"/>
    <w:rsid w:val="00CC337D"/>
    <w:rsid w:val="00D30EEB"/>
    <w:rsid w:val="00D55CA6"/>
    <w:rsid w:val="00D71541"/>
    <w:rsid w:val="00DA6FCE"/>
    <w:rsid w:val="00DA72F9"/>
    <w:rsid w:val="00E61AF5"/>
    <w:rsid w:val="00E83E4B"/>
    <w:rsid w:val="00EB78CD"/>
    <w:rsid w:val="00EE6616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C0722"/>
    <w:rsid w:val="001F1097"/>
    <w:rsid w:val="0022276A"/>
    <w:rsid w:val="005F5D83"/>
    <w:rsid w:val="006C3E09"/>
    <w:rsid w:val="007A3745"/>
    <w:rsid w:val="00893F08"/>
    <w:rsid w:val="00C47BD2"/>
    <w:rsid w:val="00D925DE"/>
    <w:rsid w:val="00EC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2</cp:revision>
  <dcterms:created xsi:type="dcterms:W3CDTF">2021-09-06T15:13:00Z</dcterms:created>
  <dcterms:modified xsi:type="dcterms:W3CDTF">2021-09-06T15:13:00Z</dcterms:modified>
  <cp:version/>
</cp:coreProperties>
</file>