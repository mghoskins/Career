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1B26BA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2BCB5F50" w:rsidR="006270A9" w:rsidRDefault="000C3884">
      <w:r>
        <w:t>To earn a</w:t>
      </w:r>
      <w:r w:rsidR="000B3DA0">
        <w:t xml:space="preserve"> </w:t>
      </w:r>
      <w:r>
        <w:t>position</w:t>
      </w:r>
      <w:r w:rsidR="002009BE">
        <w:t xml:space="preserve"> </w:t>
      </w:r>
      <w:r w:rsidR="002A6434">
        <w:t>in software engineering</w:t>
      </w:r>
      <w:r w:rsidR="00CC337D">
        <w:t xml:space="preserve"> as a </w:t>
      </w:r>
      <w:r w:rsidR="002B14EA">
        <w:t>full</w:t>
      </w:r>
      <w:r w:rsidR="00CC337D">
        <w:t xml:space="preserve">-time job </w:t>
      </w:r>
      <w:r w:rsidR="002B14EA">
        <w:t>after graduating</w:t>
      </w:r>
      <w:r w:rsidR="00CC337D">
        <w:t xml:space="preserve"> university</w:t>
      </w:r>
      <w:r w:rsidR="002B14EA">
        <w:t xml:space="preserve"> in May, 2022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0D082480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B65BBE">
        <w:t>55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18860B45" w:rsidR="00D71541" w:rsidRDefault="00EC5BFD" w:rsidP="00D71541">
      <w:pPr>
        <w:pStyle w:val="ListBullet"/>
        <w:numPr>
          <w:ilvl w:val="1"/>
          <w:numId w:val="21"/>
        </w:numPr>
      </w:pPr>
      <w:r>
        <w:t>Participate in</w:t>
      </w:r>
      <w:r w:rsidR="00D71541">
        <w:t xml:space="preserve">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0EF4" w14:textId="77777777" w:rsidR="001B26BA" w:rsidRDefault="001B26BA">
      <w:pPr>
        <w:spacing w:after="0"/>
      </w:pPr>
      <w:r>
        <w:separator/>
      </w:r>
    </w:p>
  </w:endnote>
  <w:endnote w:type="continuationSeparator" w:id="0">
    <w:p w14:paraId="58D7885F" w14:textId="77777777" w:rsidR="001B26BA" w:rsidRDefault="001B2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A972" w14:textId="77777777" w:rsidR="001B26BA" w:rsidRDefault="001B26BA">
      <w:pPr>
        <w:spacing w:after="0"/>
      </w:pPr>
      <w:r>
        <w:separator/>
      </w:r>
    </w:p>
  </w:footnote>
  <w:footnote w:type="continuationSeparator" w:id="0">
    <w:p w14:paraId="4EE74F68" w14:textId="77777777" w:rsidR="001B26BA" w:rsidRDefault="001B2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13D65"/>
    <w:rsid w:val="000A4F59"/>
    <w:rsid w:val="000B3DA0"/>
    <w:rsid w:val="000C3884"/>
    <w:rsid w:val="00141A4C"/>
    <w:rsid w:val="001912F7"/>
    <w:rsid w:val="001B26BA"/>
    <w:rsid w:val="001B29CF"/>
    <w:rsid w:val="002009BE"/>
    <w:rsid w:val="0022330D"/>
    <w:rsid w:val="0023398B"/>
    <w:rsid w:val="0028220F"/>
    <w:rsid w:val="002A6434"/>
    <w:rsid w:val="002B14EA"/>
    <w:rsid w:val="002D5A6F"/>
    <w:rsid w:val="003106EB"/>
    <w:rsid w:val="00356C14"/>
    <w:rsid w:val="003702D1"/>
    <w:rsid w:val="003F7494"/>
    <w:rsid w:val="00477C3B"/>
    <w:rsid w:val="00486EB2"/>
    <w:rsid w:val="004D6B99"/>
    <w:rsid w:val="004F18B0"/>
    <w:rsid w:val="0050674C"/>
    <w:rsid w:val="00554436"/>
    <w:rsid w:val="00554CD1"/>
    <w:rsid w:val="005B0F29"/>
    <w:rsid w:val="005C3802"/>
    <w:rsid w:val="005C718F"/>
    <w:rsid w:val="005F7834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941E0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C5BF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893F08"/>
    <w:rsid w:val="009636D5"/>
    <w:rsid w:val="00965590"/>
    <w:rsid w:val="00C47BD2"/>
    <w:rsid w:val="00E63F68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3</cp:revision>
  <dcterms:created xsi:type="dcterms:W3CDTF">2021-09-12T17:35:00Z</dcterms:created>
  <dcterms:modified xsi:type="dcterms:W3CDTF">2021-09-15T13:49:00Z</dcterms:modified>
  <cp:version/>
</cp:coreProperties>
</file>