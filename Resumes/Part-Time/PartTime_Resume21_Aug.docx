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455C" w14:textId="77777777" w:rsidR="00816216" w:rsidRDefault="002009BE" w:rsidP="00141A4C">
      <w:pPr>
        <w:pStyle w:val="Title"/>
      </w:pPr>
      <w:r>
        <w:t>Matthew G. Hoskins</w:t>
      </w:r>
    </w:p>
    <w:p w14:paraId="0A16BF47" w14:textId="6AA76B18" w:rsidR="00141A4C" w:rsidRDefault="00CC337D" w:rsidP="00141A4C">
      <w:r>
        <w:t>3824 Tripp Street</w:t>
      </w:r>
      <w:r w:rsidR="004F18B0">
        <w:t>,</w:t>
      </w:r>
      <w:r>
        <w:t xml:space="preserve"> Apartment 223,</w:t>
      </w:r>
      <w:r w:rsidR="004F18B0">
        <w:t xml:space="preserve"> </w:t>
      </w:r>
      <w:r>
        <w:t>Ames</w:t>
      </w:r>
      <w:r w:rsidR="004F18B0">
        <w:t>, I</w:t>
      </w:r>
      <w:r>
        <w:t>A</w:t>
      </w:r>
      <w:r w:rsidR="004F18B0">
        <w:t xml:space="preserve"> </w:t>
      </w:r>
      <w:r>
        <w:t>50014</w:t>
      </w:r>
      <w:r w:rsidR="004F18B0">
        <w:t> </w:t>
      </w:r>
      <w:r w:rsidR="00141A4C">
        <w:t>| </w:t>
      </w:r>
      <w:r w:rsidR="002009BE">
        <w:t>630-207-0071</w:t>
      </w:r>
      <w:r w:rsidR="00141A4C">
        <w:t> | </w:t>
      </w:r>
      <w:r w:rsidR="002009BE">
        <w:t xml:space="preserve"> </w:t>
      </w:r>
      <w:hyperlink r:id="rId8" w:history="1">
        <w:r w:rsidR="002009BE" w:rsidRPr="001F0A85">
          <w:rPr>
            <w:rStyle w:val="Hyperlink"/>
          </w:rPr>
          <w:t>matthoskinsghs@gmail.com</w:t>
        </w:r>
      </w:hyperlink>
      <w:r w:rsidR="002009BE">
        <w:t xml:space="preserve"> </w:t>
      </w:r>
    </w:p>
    <w:p w14:paraId="25B4CD01" w14:textId="77777777" w:rsidR="006270A9" w:rsidRDefault="00013D65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5D3649931AB428790DDB0CEF733405A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4295A69" w14:textId="79D97431" w:rsidR="006270A9" w:rsidRDefault="000C3884">
      <w:r>
        <w:t>To earn a</w:t>
      </w:r>
      <w:r w:rsidR="000B3DA0">
        <w:t xml:space="preserve"> </w:t>
      </w:r>
      <w:r>
        <w:t>position</w:t>
      </w:r>
      <w:r w:rsidR="002009BE">
        <w:t xml:space="preserve"> </w:t>
      </w:r>
      <w:r w:rsidR="002A6434">
        <w:t>in software engineering</w:t>
      </w:r>
      <w:r w:rsidR="00CC337D">
        <w:t xml:space="preserve"> as a part-time job while continuing to attend university</w:t>
      </w:r>
    </w:p>
    <w:sdt>
      <w:sdtPr>
        <w:alias w:val="Education:"/>
        <w:tag w:val="Education:"/>
        <w:id w:val="807127995"/>
        <w:placeholder>
          <w:docPart w:val="277271AD9F2A4D38B927998AEC8F60C3"/>
        </w:placeholder>
        <w:temporary/>
        <w:showingPlcHdr/>
        <w15:appearance w15:val="hidden"/>
      </w:sdtPr>
      <w:sdtEndPr/>
      <w:sdtContent>
        <w:p w14:paraId="617E26B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FA019A4" w14:textId="77777777" w:rsidR="002A6434" w:rsidRPr="002A6434" w:rsidRDefault="002A6434" w:rsidP="002A6434">
      <w:pPr>
        <w:pStyle w:val="Heading2"/>
      </w:pPr>
      <w:r>
        <w:t xml:space="preserve">Bachelor of Science in Software </w:t>
      </w:r>
      <w:r w:rsidR="002009BE">
        <w:t>Engineering</w:t>
      </w:r>
      <w:r w:rsidR="009D5933">
        <w:t> | </w:t>
      </w:r>
      <w:r w:rsidR="002009BE">
        <w:t>Iowa State University</w:t>
      </w:r>
    </w:p>
    <w:p w14:paraId="7C047647" w14:textId="77777777" w:rsidR="002009BE" w:rsidRDefault="002A6434" w:rsidP="003F7494">
      <w:pPr>
        <w:pStyle w:val="ListBullet"/>
      </w:pPr>
      <w:r>
        <w:t>Degree anticipated May 2022</w:t>
      </w:r>
    </w:p>
    <w:p w14:paraId="523A697E" w14:textId="77777777" w:rsidR="007919A9" w:rsidRDefault="007919A9" w:rsidP="001B29CF">
      <w:pPr>
        <w:pStyle w:val="ListBullet"/>
      </w:pPr>
      <w:r>
        <w:t xml:space="preserve">Iowa State University </w:t>
      </w:r>
    </w:p>
    <w:p w14:paraId="25EDEF9A" w14:textId="0D082480" w:rsidR="007919A9" w:rsidRDefault="007919A9" w:rsidP="007919A9">
      <w:pPr>
        <w:pStyle w:val="ListBullet"/>
        <w:numPr>
          <w:ilvl w:val="1"/>
          <w:numId w:val="21"/>
        </w:numPr>
      </w:pPr>
      <w:r>
        <w:t>GPA: 3.</w:t>
      </w:r>
      <w:r w:rsidR="00B65BBE">
        <w:t>55</w:t>
      </w:r>
    </w:p>
    <w:p w14:paraId="0C6D0B42" w14:textId="35A87FDC" w:rsidR="00554CD1" w:rsidRDefault="00554CD1" w:rsidP="00554CD1">
      <w:pPr>
        <w:pStyle w:val="Heading2"/>
      </w:pPr>
      <w:r>
        <w:t>Academic Awards</w:t>
      </w:r>
    </w:p>
    <w:p w14:paraId="1C3DF297" w14:textId="6B3F4D5F" w:rsidR="00554CD1" w:rsidRPr="00554CD1" w:rsidRDefault="00554CD1" w:rsidP="00554CD1">
      <w:pPr>
        <w:pStyle w:val="ListBullet"/>
      </w:pPr>
      <w:r>
        <w:t>Iowa State University College of Engineering Dean’s List: Fall 2018, Spring 2021</w:t>
      </w:r>
    </w:p>
    <w:p w14:paraId="340D9ED8" w14:textId="33E9A911" w:rsidR="002A6434" w:rsidRDefault="002A6434" w:rsidP="002A6434">
      <w:pPr>
        <w:pStyle w:val="Heading2"/>
      </w:pPr>
      <w:r>
        <w:t>HIgh school diploma | Geneva high school</w:t>
      </w:r>
    </w:p>
    <w:p w14:paraId="09938B48" w14:textId="77777777" w:rsidR="002009BE" w:rsidRDefault="002009BE" w:rsidP="001B29CF">
      <w:pPr>
        <w:pStyle w:val="ListBullet"/>
      </w:pPr>
      <w:r>
        <w:t xml:space="preserve">Graduated from Geneva </w:t>
      </w:r>
      <w:r w:rsidR="00EE6616">
        <w:t>community</w:t>
      </w:r>
      <w:r>
        <w:t xml:space="preserve"> High School</w:t>
      </w:r>
      <w:r w:rsidR="00EE6616">
        <w:t>, Geneva , IL</w:t>
      </w:r>
      <w:r>
        <w:t xml:space="preserve"> in May of 2018</w:t>
      </w:r>
    </w:p>
    <w:p w14:paraId="7C52EF37" w14:textId="77777777" w:rsidR="002A6434" w:rsidRDefault="002A6434" w:rsidP="002A6434">
      <w:pPr>
        <w:pStyle w:val="ListBullet"/>
        <w:numPr>
          <w:ilvl w:val="1"/>
          <w:numId w:val="21"/>
        </w:numPr>
      </w:pPr>
      <w:r>
        <w:t>GPA: 3.80 (unweighted)</w:t>
      </w:r>
    </w:p>
    <w:p w14:paraId="14B01BAD" w14:textId="6EBFF045" w:rsidR="006270A9" w:rsidRDefault="001912F7">
      <w:pPr>
        <w:pStyle w:val="Heading2"/>
      </w:pPr>
      <w:r>
        <w:t>Programming languages</w:t>
      </w:r>
      <w:r w:rsidR="006A1C88">
        <w:t xml:space="preserve"> and software</w:t>
      </w:r>
    </w:p>
    <w:p w14:paraId="1C578658" w14:textId="5A3F2C40" w:rsidR="007F3391" w:rsidRDefault="007F3391">
      <w:pPr>
        <w:pStyle w:val="ListBullet"/>
      </w:pPr>
      <w:r>
        <w:t xml:space="preserve">Experienced in Java, </w:t>
      </w:r>
      <w:r w:rsidR="006512DC">
        <w:t xml:space="preserve">C, </w:t>
      </w:r>
      <w:r>
        <w:t xml:space="preserve">Python, </w:t>
      </w:r>
      <w:r w:rsidR="00477C3B">
        <w:t>JavaScript, HTML</w:t>
      </w:r>
      <w:r w:rsidR="006A1C88">
        <w:t>, Verilog</w:t>
      </w:r>
      <w:r w:rsidR="005C718F">
        <w:t>, VHDL, MySQL</w:t>
      </w:r>
      <w:r w:rsidR="00AE0552">
        <w:t>,</w:t>
      </w:r>
      <w:r w:rsidR="002D5A6F">
        <w:t xml:space="preserve"> Spring,</w:t>
      </w:r>
      <w:r w:rsidR="00AE0552">
        <w:t xml:space="preserve"> Assembly</w:t>
      </w:r>
    </w:p>
    <w:p w14:paraId="207031AB" w14:textId="7BF9AA1B" w:rsidR="008B25A1" w:rsidRDefault="00AF6F47">
      <w:pPr>
        <w:pStyle w:val="ListBullet"/>
      </w:pPr>
      <w:r>
        <w:t>Development Environments</w:t>
      </w:r>
      <w:r w:rsidR="008B25A1">
        <w:t>: Android Studio</w:t>
      </w:r>
      <w:r w:rsidR="00F23672">
        <w:t xml:space="preserve">, </w:t>
      </w:r>
      <w:r w:rsidR="006A104D">
        <w:t xml:space="preserve">IntelliJ, Eclipse, VS Code, </w:t>
      </w:r>
      <w:proofErr w:type="spellStart"/>
      <w:r w:rsidR="006A104D">
        <w:t>Jupyter</w:t>
      </w:r>
      <w:proofErr w:type="spellEnd"/>
      <w:r w:rsidR="006A104D">
        <w:t xml:space="preserve"> Notebook, </w:t>
      </w:r>
      <w:r w:rsidR="00874D66">
        <w:t>Windows</w:t>
      </w:r>
      <w:r w:rsidR="006A104D">
        <w:t>, Linux</w:t>
      </w:r>
    </w:p>
    <w:p w14:paraId="64C98FCB" w14:textId="77777777" w:rsidR="0066104C" w:rsidRDefault="0066104C" w:rsidP="0066104C">
      <w:pPr>
        <w:pStyle w:val="Heading2"/>
      </w:pPr>
      <w:r>
        <w:t>Related Course work</w:t>
      </w:r>
    </w:p>
    <w:p w14:paraId="239E56EF" w14:textId="77777777" w:rsidR="0066104C" w:rsidRDefault="0066104C" w:rsidP="0066104C">
      <w:pPr>
        <w:pStyle w:val="ListBullet"/>
      </w:pPr>
      <w:r>
        <w:t>Project Lead The Way (PLTW): Computer Science Principles</w:t>
      </w:r>
      <w:r w:rsidR="00FC7849">
        <w:t xml:space="preserve"> (2016-2017)</w:t>
      </w:r>
    </w:p>
    <w:p w14:paraId="0C79CFCA" w14:textId="010C4E2B" w:rsidR="0050674C" w:rsidRDefault="0050674C" w:rsidP="0050674C">
      <w:pPr>
        <w:pStyle w:val="ListBullet"/>
        <w:numPr>
          <w:ilvl w:val="1"/>
          <w:numId w:val="21"/>
        </w:numPr>
      </w:pPr>
      <w:r>
        <w:t>Led a three man team in developing similar functioning projects over three different coding languages</w:t>
      </w:r>
    </w:p>
    <w:p w14:paraId="38253E5E" w14:textId="77777777" w:rsidR="0066104C" w:rsidRDefault="0066104C" w:rsidP="0066104C">
      <w:pPr>
        <w:pStyle w:val="ListBullet"/>
      </w:pPr>
      <w:r>
        <w:t>PLTW</w:t>
      </w:r>
      <w:r w:rsidR="00FC7849">
        <w:t>:</w:t>
      </w:r>
      <w:r>
        <w:t xml:space="preserve"> Computer Science A</w:t>
      </w:r>
      <w:r w:rsidR="00FC7849">
        <w:t xml:space="preserve"> (2017-2018)</w:t>
      </w:r>
    </w:p>
    <w:p w14:paraId="07D668A7" w14:textId="66B8CC2A" w:rsidR="002A6434" w:rsidRDefault="0050674C" w:rsidP="002A6434">
      <w:pPr>
        <w:pStyle w:val="ListBullet"/>
        <w:numPr>
          <w:ilvl w:val="1"/>
          <w:numId w:val="21"/>
        </w:numPr>
      </w:pPr>
      <w:r>
        <w:t>Effectively communicated and managed time between team members about code development of an app creation to complete the project in a given two month time frame</w:t>
      </w:r>
      <w:r w:rsidR="00D55CA6">
        <w:t xml:space="preserve"> utilizing Agile </w:t>
      </w:r>
      <w:r w:rsidR="005C718F">
        <w:t>development</w:t>
      </w:r>
      <w:r w:rsidR="00BF5F92">
        <w:t xml:space="preserve"> and proper GitHub code sharing practices</w:t>
      </w:r>
    </w:p>
    <w:p w14:paraId="4779939A" w14:textId="77777777" w:rsidR="0066104C" w:rsidRPr="0066104C" w:rsidRDefault="0066104C" w:rsidP="0066104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Involvement </w:t>
      </w:r>
    </w:p>
    <w:p w14:paraId="1E2058FC" w14:textId="77777777" w:rsidR="006270A9" w:rsidRDefault="005C3802">
      <w:pPr>
        <w:pStyle w:val="Heading2"/>
      </w:pPr>
      <w:r>
        <w:t>Activities</w:t>
      </w:r>
    </w:p>
    <w:p w14:paraId="356876E2" w14:textId="77777777" w:rsidR="007919A9" w:rsidRDefault="00AC61B0">
      <w:pPr>
        <w:pStyle w:val="ListBullet"/>
      </w:pPr>
      <w:r>
        <w:t>Member of Information Assurance Student Group</w:t>
      </w:r>
      <w:r w:rsidR="007919A9">
        <w:t>: (2018 – 2019)</w:t>
      </w:r>
    </w:p>
    <w:p w14:paraId="03A58277" w14:textId="77777777" w:rsidR="00D71541" w:rsidRDefault="00D71541" w:rsidP="00D71541">
      <w:pPr>
        <w:pStyle w:val="ListBullet"/>
        <w:numPr>
          <w:ilvl w:val="1"/>
          <w:numId w:val="21"/>
        </w:numPr>
      </w:pPr>
      <w:r>
        <w:t>Attend meetings and cyber security skill development to learn and build problem solving skills in a real time situation</w:t>
      </w:r>
    </w:p>
    <w:p w14:paraId="7F8AB1D8" w14:textId="77777777" w:rsidR="00AC61B0" w:rsidRDefault="00AC61B0">
      <w:pPr>
        <w:pStyle w:val="ListBullet"/>
      </w:pPr>
      <w:r>
        <w:t>Member of an Iowa State University I</w:t>
      </w:r>
      <w:r w:rsidR="00EE6616">
        <w:t>SE</w:t>
      </w:r>
      <w:r>
        <w:t>A</w:t>
      </w:r>
      <w:r w:rsidR="00EE6616">
        <w:t>GE</w:t>
      </w:r>
      <w:r>
        <w:t xml:space="preserve"> team</w:t>
      </w:r>
      <w:r w:rsidR="007919A9">
        <w:t>: (2018)</w:t>
      </w:r>
    </w:p>
    <w:p w14:paraId="2AC06E89" w14:textId="72D268B7" w:rsidR="00554CD1" w:rsidRPr="001B29CF" w:rsidRDefault="00D71541" w:rsidP="00554CD1">
      <w:pPr>
        <w:pStyle w:val="ListBullet"/>
        <w:numPr>
          <w:ilvl w:val="1"/>
          <w:numId w:val="21"/>
        </w:numPr>
      </w:pPr>
      <w:r>
        <w:t xml:space="preserve">Collaborated and exchanged ideas with a group of seven to compete as a blue team for </w:t>
      </w:r>
      <w:r w:rsidR="00894426">
        <w:t>Cyber Defense</w:t>
      </w:r>
      <w:r>
        <w:t xml:space="preserve"> </w:t>
      </w:r>
      <w:r w:rsidR="00894426">
        <w:t>C</w:t>
      </w:r>
      <w:r>
        <w:t>ompetition</w:t>
      </w:r>
    </w:p>
    <w:sectPr w:rsidR="00554CD1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757AF" w14:textId="77777777" w:rsidR="00013D65" w:rsidRDefault="00013D65">
      <w:pPr>
        <w:spacing w:after="0"/>
      </w:pPr>
      <w:r>
        <w:separator/>
      </w:r>
    </w:p>
  </w:endnote>
  <w:endnote w:type="continuationSeparator" w:id="0">
    <w:p w14:paraId="4AC7EB37" w14:textId="77777777" w:rsidR="00013D65" w:rsidRDefault="00013D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2A9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A8E24" w14:textId="77777777" w:rsidR="00013D65" w:rsidRDefault="00013D65">
      <w:pPr>
        <w:spacing w:after="0"/>
      </w:pPr>
      <w:r>
        <w:separator/>
      </w:r>
    </w:p>
  </w:footnote>
  <w:footnote w:type="continuationSeparator" w:id="0">
    <w:p w14:paraId="67E8EABB" w14:textId="77777777" w:rsidR="00013D65" w:rsidRDefault="00013D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E605C1"/>
    <w:multiLevelType w:val="hybridMultilevel"/>
    <w:tmpl w:val="B47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E"/>
    <w:rsid w:val="00013D65"/>
    <w:rsid w:val="000A4F59"/>
    <w:rsid w:val="000B3DA0"/>
    <w:rsid w:val="000C3884"/>
    <w:rsid w:val="00141A4C"/>
    <w:rsid w:val="001912F7"/>
    <w:rsid w:val="001B29CF"/>
    <w:rsid w:val="002009BE"/>
    <w:rsid w:val="0022330D"/>
    <w:rsid w:val="0023398B"/>
    <w:rsid w:val="0028220F"/>
    <w:rsid w:val="002A6434"/>
    <w:rsid w:val="002D5A6F"/>
    <w:rsid w:val="003106EB"/>
    <w:rsid w:val="00356C14"/>
    <w:rsid w:val="003702D1"/>
    <w:rsid w:val="003F7494"/>
    <w:rsid w:val="00477C3B"/>
    <w:rsid w:val="00486EB2"/>
    <w:rsid w:val="004D6B99"/>
    <w:rsid w:val="004F18B0"/>
    <w:rsid w:val="0050674C"/>
    <w:rsid w:val="00554CD1"/>
    <w:rsid w:val="005B0F29"/>
    <w:rsid w:val="005C3802"/>
    <w:rsid w:val="005C718F"/>
    <w:rsid w:val="005F7834"/>
    <w:rsid w:val="00617B26"/>
    <w:rsid w:val="006270A9"/>
    <w:rsid w:val="006512DC"/>
    <w:rsid w:val="0066104C"/>
    <w:rsid w:val="00675956"/>
    <w:rsid w:val="00681034"/>
    <w:rsid w:val="006A104D"/>
    <w:rsid w:val="006A1C88"/>
    <w:rsid w:val="007139C2"/>
    <w:rsid w:val="007310F6"/>
    <w:rsid w:val="007420D2"/>
    <w:rsid w:val="007919A9"/>
    <w:rsid w:val="007F3391"/>
    <w:rsid w:val="00816216"/>
    <w:rsid w:val="008317F7"/>
    <w:rsid w:val="00874D66"/>
    <w:rsid w:val="00876CDC"/>
    <w:rsid w:val="0087734B"/>
    <w:rsid w:val="008845C0"/>
    <w:rsid w:val="00894426"/>
    <w:rsid w:val="008A55DD"/>
    <w:rsid w:val="008B25A1"/>
    <w:rsid w:val="008C1BF2"/>
    <w:rsid w:val="009941E0"/>
    <w:rsid w:val="009D5933"/>
    <w:rsid w:val="00AC61B0"/>
    <w:rsid w:val="00AE0552"/>
    <w:rsid w:val="00AF6F47"/>
    <w:rsid w:val="00B65BBE"/>
    <w:rsid w:val="00BD768D"/>
    <w:rsid w:val="00BF5F92"/>
    <w:rsid w:val="00C61F8E"/>
    <w:rsid w:val="00C87573"/>
    <w:rsid w:val="00CC337D"/>
    <w:rsid w:val="00D30EEB"/>
    <w:rsid w:val="00D55CA6"/>
    <w:rsid w:val="00D71541"/>
    <w:rsid w:val="00DA6FCE"/>
    <w:rsid w:val="00DA72F9"/>
    <w:rsid w:val="00E61AF5"/>
    <w:rsid w:val="00E83E4B"/>
    <w:rsid w:val="00EB78CD"/>
    <w:rsid w:val="00EE6616"/>
    <w:rsid w:val="00F06992"/>
    <w:rsid w:val="00F23672"/>
    <w:rsid w:val="00F9595A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5FF2"/>
  <w15:chartTrackingRefBased/>
  <w15:docId w15:val="{F9C9BC64-4D6F-4D77-AE3A-8EE1B75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0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oskinsgh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8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D3649931AB428790DDB0CEF7334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3556B-45B8-4595-AD1D-7561ECD621FC}"/>
      </w:docPartPr>
      <w:docPartBody>
        <w:p w:rsidR="0022276A" w:rsidRDefault="0022276A">
          <w:pPr>
            <w:pStyle w:val="05D3649931AB428790DDB0CEF733405A"/>
          </w:pPr>
          <w:r>
            <w:t>Objective</w:t>
          </w:r>
        </w:p>
      </w:docPartBody>
    </w:docPart>
    <w:docPart>
      <w:docPartPr>
        <w:name w:val="277271AD9F2A4D38B927998AEC8F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1445-27AD-417A-8C80-B29A9F39A107}"/>
      </w:docPartPr>
      <w:docPartBody>
        <w:p w:rsidR="0022276A" w:rsidRDefault="0022276A">
          <w:pPr>
            <w:pStyle w:val="277271AD9F2A4D38B927998AEC8F60C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6A"/>
    <w:rsid w:val="001C0722"/>
    <w:rsid w:val="001F1097"/>
    <w:rsid w:val="0022276A"/>
    <w:rsid w:val="005F5D83"/>
    <w:rsid w:val="007A3745"/>
    <w:rsid w:val="00893F08"/>
    <w:rsid w:val="009636D5"/>
    <w:rsid w:val="00C47BD2"/>
    <w:rsid w:val="00EC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3649931AB428790DDB0CEF733405A">
    <w:name w:val="05D3649931AB428790DDB0CEF733405A"/>
  </w:style>
  <w:style w:type="paragraph" w:customStyle="1" w:styleId="277271AD9F2A4D38B927998AEC8F60C3">
    <w:name w:val="277271AD9F2A4D38B927998AEC8F6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5B76-6E50-4893-B623-D7163AD9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Hoskins</dc:creator>
  <cp:keywords/>
  <cp:lastModifiedBy>Matt Hoskins</cp:lastModifiedBy>
  <cp:revision>2</cp:revision>
  <dcterms:created xsi:type="dcterms:W3CDTF">2021-08-19T20:36:00Z</dcterms:created>
  <dcterms:modified xsi:type="dcterms:W3CDTF">2021-08-19T20:36:00Z</dcterms:modified>
  <cp:version/>
</cp:coreProperties>
</file>